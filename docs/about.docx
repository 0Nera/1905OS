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D01E2E" w:rsidRDefault="00D01E2E">
          <w:pPr>
            <w:rPr>
              <w:kern w:val="28"/>
            </w:rPr>
          </w:pPr>
        </w:p>
        <w:p w:rsidR="00D01E2E" w:rsidRDefault="0040168B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6462395</wp:posOffset>
                    </wp:positionV>
                    <wp:extent cx="6456045" cy="886460"/>
                    <wp:effectExtent l="0" t="0" r="0" b="8890"/>
                    <wp:wrapNone/>
                    <wp:docPr id="3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5604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1E2E" w:rsidRDefault="0071001A">
                                <w:pPr>
                                  <w:pStyle w:val="a4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Назван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168B">
                                      <w:rPr>
                                        <w:sz w:val="56"/>
                                      </w:rPr>
                                      <w:t>о проекте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margin-left:457.15pt;margin-top:508.85pt;width:508.35pt;height:69.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4Z0AIAAMA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" filled="f" stroked="f">
                    <v:textbox>
                      <w:txbxContent>
                        <w:p w:rsidR="00D01E2E" w:rsidRDefault="0071001A">
                          <w:pPr>
                            <w:pStyle w:val="a4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Назван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0168B">
                                <w:rPr>
                                  <w:sz w:val="56"/>
                                </w:rPr>
                                <w:t>о проекте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D141737" wp14:editId="7B9634AB">
                <wp:extent cx="6227445" cy="3256915"/>
                <wp:effectExtent l="0" t="0" r="1905" b="63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7445" cy="3256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A75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39E68348" id="Прямоугольник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" fillcolor="#d1282e [3215]" stroked="f">
                    <w10:wrap anchorx="margin" anchory="margin"/>
                  </v:rect>
                </w:pict>
              </mc:Fallback>
            </mc:AlternateContent>
          </w:r>
          <w:r w:rsidR="00BA75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Прямоуголь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B802544" id="Прямоугольник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PY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LBJA9i7&#10;AgAAQwUAAA4AAAAAAAAAAAAAAAAALgIAAGRycy9lMm9Eb2MueG1sUEsBAi0AFAAGAAgAAAAhAJrj&#10;wDndAAAABAEAAA8AAAAAAAAAAAAAAAAAFQUAAGRycy9kb3ducmV2LnhtbFBLBQYAAAAABAAEAPMA&#10;AAAfBgAAAAA=&#10;" fillcolor="black [3213]" stroked="f">
                    <w10:wrap anchorx="margin" anchory="margin"/>
                  </v:rect>
                </w:pict>
              </mc:Fallback>
            </mc:AlternateContent>
          </w:r>
          <w:r w:rsidR="00BA75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ямоуголь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F2EA823" id="Прямоугольник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" filled="f" strokecolor="black [3213]">
                    <w10:wrap anchorx="margin" anchory="margin"/>
                  </v:rect>
                </w:pict>
              </mc:Fallback>
            </mc:AlternateContent>
          </w:r>
          <w:r w:rsidR="00BA751A">
            <w:rPr>
              <w:sz w:val="56"/>
            </w:rPr>
            <w:br w:type="page"/>
          </w:r>
        </w:p>
      </w:sdtContent>
    </w:sdt>
    <w:p w:rsidR="00D01E2E" w:rsidRDefault="00AA6251" w:rsidP="00AA6251">
      <w:pPr>
        <w:pStyle w:val="a4"/>
      </w:pPr>
      <w:r>
        <w:rPr>
          <w:noProof/>
        </w:rPr>
        <w:lastRenderedPageBreak/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140"/>
                <wp:effectExtent l="0" t="0" r="7620" b="0"/>
                <wp:wrapSquare wrapText="bothSides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Надпись 14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75560"/>
                            <a:ext cx="1965639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1E2E" w:rsidRDefault="00AA6251">
                              <w:pPr>
                                <w:pStyle w:val="a5"/>
                                <w:rPr>
                                  <w:color w:val="C8C8B1" w:themeColor="background2"/>
                                </w:rPr>
                              </w:pPr>
                              <w:r>
                                <w:rPr>
                                  <w:color w:val="C8C8B1" w:themeColor="background2"/>
                                </w:rPr>
                                <w:t>Дополнительно</w:t>
                              </w:r>
                            </w:p>
                            <w:p w:rsidR="00D01E2E" w:rsidRPr="00632606" w:rsidRDefault="00632606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Все файлы в папке 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bin</w:t>
                              </w:r>
                              <w:r w:rsidRPr="00632606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являются бинарными, их просмотр через текстовый редактор затруднительный. Используйте 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HEX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редактор чтобы просмотреть бинарные файлы.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Группа 14" o:spid="_x0000_s1027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">
                <v:rect id="Прямоугольник 18" o:spid="_x0000_s1028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<v:rect id="Прямоугольник 17" o:spid="_x0000_s1029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<v:shape id="Надпись 14" o:spid="_x0000_s1030" type="#_x0000_t202" style="position:absolute;left:95;top:2755;width:1965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:rsidR="00D01E2E" w:rsidRDefault="00AA6251">
                        <w:pPr>
                          <w:pStyle w:val="a5"/>
                          <w:rPr>
                            <w:color w:val="C8C8B1" w:themeColor="background2"/>
                          </w:rPr>
                        </w:pPr>
                        <w:r>
                          <w:rPr>
                            <w:color w:val="C8C8B1" w:themeColor="background2"/>
                          </w:rPr>
                          <w:t>Дополнительно</w:t>
                        </w:r>
                      </w:p>
                      <w:p w:rsidR="00D01E2E" w:rsidRPr="00632606" w:rsidRDefault="00632606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Все файлы в папке 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>bin</w:t>
                        </w:r>
                        <w:r w:rsidRPr="00632606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 xml:space="preserve">являются бинарными, их просмотр через текстовый редактор затруднительный. Используйте 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 xml:space="preserve">HEX </w:t>
                        </w:r>
                        <w:r>
                          <w:rPr>
                            <w:color w:val="FFFFFF" w:themeColor="background1"/>
                          </w:rPr>
                          <w:t>редактор чтобы просмотреть бинарные файлы.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t>Структура</w:t>
      </w:r>
      <w:r w:rsidR="00BA751A">
        <w:t xml:space="preserve"> </w:t>
      </w:r>
    </w:p>
    <w:p w:rsidR="0040168B" w:rsidRPr="002451C3" w:rsidRDefault="0040168B" w:rsidP="0040168B">
      <w:pPr>
        <w:pStyle w:val="2"/>
      </w:pPr>
      <w:r>
        <w:rPr>
          <w:lang w:val="en-US"/>
        </w:rPr>
        <w:t>Readme</w:t>
      </w:r>
      <w:r w:rsidRPr="0040168B">
        <w:t>.</w:t>
      </w:r>
      <w:r>
        <w:rPr>
          <w:lang w:val="en-US"/>
        </w:rPr>
        <w:t>md</w:t>
      </w:r>
    </w:p>
    <w:p w:rsidR="0040168B" w:rsidRDefault="0040168B" w:rsidP="0040168B">
      <w:r>
        <w:t xml:space="preserve">Файл справки в формате </w:t>
      </w:r>
      <w:r>
        <w:rPr>
          <w:lang w:val="en-US"/>
        </w:rPr>
        <w:t>markdown</w:t>
      </w:r>
      <w:r>
        <w:t>.</w:t>
      </w:r>
    </w:p>
    <w:p w:rsidR="0040168B" w:rsidRDefault="0040168B" w:rsidP="0040168B">
      <w:r>
        <w:t>В нем информация о сборке и запуске.</w:t>
      </w:r>
    </w:p>
    <w:p w:rsidR="0040168B" w:rsidRPr="002451C3" w:rsidRDefault="0040168B" w:rsidP="0040168B">
      <w:pPr>
        <w:pStyle w:val="2"/>
      </w:pPr>
      <w:r>
        <w:rPr>
          <w:lang w:val="en-US"/>
        </w:rPr>
        <w:t>Build</w:t>
      </w:r>
      <w:r w:rsidRPr="002451C3">
        <w:t>.</w:t>
      </w:r>
      <w:r>
        <w:rPr>
          <w:lang w:val="en-US"/>
        </w:rPr>
        <w:t>bat</w:t>
      </w:r>
    </w:p>
    <w:p w:rsidR="0040168B" w:rsidRDefault="0040168B" w:rsidP="0040168B">
      <w:r>
        <w:t xml:space="preserve">Сценарий </w:t>
      </w:r>
      <w:r>
        <w:rPr>
          <w:lang w:val="en-US"/>
        </w:rPr>
        <w:t>Windows</w:t>
      </w:r>
      <w:r w:rsidRPr="0040168B">
        <w:t xml:space="preserve"> </w:t>
      </w:r>
      <w:r>
        <w:t>автоматически собирающий образ.</w:t>
      </w:r>
    </w:p>
    <w:p w:rsidR="0040168B" w:rsidRDefault="0040168B" w:rsidP="0040168B">
      <w:r w:rsidRPr="00231034">
        <w:rPr>
          <w:b/>
          <w:color w:val="FF0000"/>
        </w:rPr>
        <w:t>Внимание!</w:t>
      </w:r>
      <w:r w:rsidRPr="00231034">
        <w:rPr>
          <w:color w:val="FF0000"/>
        </w:rPr>
        <w:t xml:space="preserve"> </w:t>
      </w:r>
      <w:r>
        <w:t xml:space="preserve">Для сборки образа нужен </w:t>
      </w:r>
      <w:r>
        <w:rPr>
          <w:lang w:val="en-US"/>
        </w:rPr>
        <w:t>i</w:t>
      </w:r>
      <w:r w:rsidRPr="0040168B">
        <w:t>686-</w:t>
      </w:r>
      <w:r>
        <w:rPr>
          <w:lang w:val="en-US"/>
        </w:rPr>
        <w:t>elf</w:t>
      </w:r>
      <w:r w:rsidRPr="0040168B">
        <w:t xml:space="preserve"> </w:t>
      </w:r>
      <w:r>
        <w:t xml:space="preserve">компилятор </w:t>
      </w:r>
      <w:r>
        <w:rPr>
          <w:lang w:val="en-US"/>
        </w:rPr>
        <w:t>GCC</w:t>
      </w:r>
      <w:r>
        <w:t>.</w:t>
      </w:r>
    </w:p>
    <w:p w:rsidR="0040168B" w:rsidRPr="002451C3" w:rsidRDefault="0040168B" w:rsidP="0040168B">
      <w:r>
        <w:t xml:space="preserve">Подробнее в </w:t>
      </w:r>
      <w:hyperlink r:id="rId8" w:history="1">
        <w:r w:rsidRPr="00231034">
          <w:rPr>
            <w:rStyle w:val="afd"/>
            <w:lang w:val="en-US"/>
          </w:rPr>
          <w:t>Readme</w:t>
        </w:r>
        <w:r w:rsidRPr="002451C3">
          <w:rPr>
            <w:rStyle w:val="afd"/>
          </w:rPr>
          <w:t>.</w:t>
        </w:r>
        <w:r w:rsidRPr="00231034">
          <w:rPr>
            <w:rStyle w:val="afd"/>
            <w:lang w:val="en-US"/>
          </w:rPr>
          <w:t>md</w:t>
        </w:r>
      </w:hyperlink>
    </w:p>
    <w:p w:rsidR="00231034" w:rsidRPr="002451C3" w:rsidRDefault="00231034" w:rsidP="00231034">
      <w:pPr>
        <w:pStyle w:val="2"/>
      </w:pPr>
      <w:r w:rsidRPr="002451C3">
        <w:t>.</w:t>
      </w:r>
      <w:r w:rsidRPr="00231034">
        <w:rPr>
          <w:lang w:val="en-US"/>
        </w:rPr>
        <w:t>gitignore</w:t>
      </w:r>
    </w:p>
    <w:p w:rsidR="00231034" w:rsidRDefault="00231034" w:rsidP="00231034">
      <w:r>
        <w:t xml:space="preserve">Файл системы контроля версий </w:t>
      </w:r>
      <w:r>
        <w:rPr>
          <w:lang w:val="en-US"/>
        </w:rPr>
        <w:t>git</w:t>
      </w:r>
      <w:r w:rsidRPr="00231034">
        <w:t xml:space="preserve">. </w:t>
      </w:r>
    </w:p>
    <w:p w:rsidR="00231034" w:rsidRDefault="00231034" w:rsidP="00231034">
      <w:r>
        <w:t xml:space="preserve">По умолчанию не отображается у многих пользователей. </w:t>
      </w:r>
    </w:p>
    <w:p w:rsidR="00231034" w:rsidRDefault="00231034" w:rsidP="00231034">
      <w:r>
        <w:t>Данный файл требуется для определения файлов, которые не являются исходным кодом или не для публикации.</w:t>
      </w:r>
    </w:p>
    <w:p w:rsidR="00231034" w:rsidRDefault="00231034" w:rsidP="00231034">
      <w:pPr>
        <w:pStyle w:val="2"/>
      </w:pPr>
      <w:r w:rsidRPr="00231034">
        <w:t>run_qemu.bat</w:t>
      </w:r>
    </w:p>
    <w:p w:rsidR="00231034" w:rsidRDefault="00231034" w:rsidP="00231034">
      <w:r>
        <w:t xml:space="preserve">Сценарий </w:t>
      </w:r>
      <w:r>
        <w:rPr>
          <w:lang w:val="en-US"/>
        </w:rPr>
        <w:t>Windows</w:t>
      </w:r>
      <w:r w:rsidRPr="0040168B">
        <w:t xml:space="preserve"> </w:t>
      </w:r>
      <w:r>
        <w:t xml:space="preserve">автоматически запускающий эмулятор </w:t>
      </w:r>
      <w:r>
        <w:rPr>
          <w:lang w:val="en-US"/>
        </w:rPr>
        <w:t>Qemu</w:t>
      </w:r>
      <w:r w:rsidRPr="00231034">
        <w:t xml:space="preserve"> </w:t>
      </w:r>
      <w:r>
        <w:t>для тестирования.</w:t>
      </w:r>
    </w:p>
    <w:p w:rsidR="00231034" w:rsidRDefault="00231034" w:rsidP="00231034">
      <w:r w:rsidRPr="00231034">
        <w:rPr>
          <w:b/>
          <w:color w:val="FF0000"/>
        </w:rPr>
        <w:t>Внимание!</w:t>
      </w:r>
      <w:r w:rsidRPr="00231034">
        <w:rPr>
          <w:color w:val="FF0000"/>
        </w:rPr>
        <w:t xml:space="preserve"> </w:t>
      </w:r>
      <w:r>
        <w:t>Для запуска эмуляции требуется сначала провести сборку.</w:t>
      </w:r>
    </w:p>
    <w:p w:rsidR="00270CCD" w:rsidRPr="000F12C4" w:rsidRDefault="000F12C4" w:rsidP="000F12C4">
      <w:pPr>
        <w:pStyle w:val="2"/>
      </w:pPr>
      <w:r w:rsidRPr="000F12C4">
        <w:t>/</w:t>
      </w:r>
      <w:r>
        <w:rPr>
          <w:lang w:val="en-US"/>
        </w:rPr>
        <w:t>src</w:t>
      </w:r>
    </w:p>
    <w:p w:rsidR="000F12C4" w:rsidRDefault="000F12C4" w:rsidP="000F12C4">
      <w:r>
        <w:t>Папка с исходным кодом операционной системы и файлами важными для сборки.</w:t>
      </w:r>
    </w:p>
    <w:p w:rsidR="000F12C4" w:rsidRPr="002451C3" w:rsidRDefault="000F12C4" w:rsidP="000F12C4">
      <w:pPr>
        <w:pStyle w:val="2"/>
      </w:pPr>
      <w:r w:rsidRPr="002451C3">
        <w:t>/</w:t>
      </w:r>
      <w:r>
        <w:rPr>
          <w:lang w:val="en-US"/>
        </w:rPr>
        <w:t>bin</w:t>
      </w:r>
    </w:p>
    <w:p w:rsidR="000F12C4" w:rsidRDefault="000F12C4" w:rsidP="000F12C4">
      <w:r>
        <w:t>Папка с выходными файлами, важна для эмуляции. Автоматически создается при сборке.</w:t>
      </w:r>
    </w:p>
    <w:p w:rsidR="000F12C4" w:rsidRDefault="000F12C4" w:rsidP="000F12C4">
      <w:pPr>
        <w:pStyle w:val="2"/>
      </w:pPr>
      <w:r w:rsidRPr="002451C3">
        <w:t>/</w:t>
      </w:r>
      <w:r>
        <w:rPr>
          <w:lang w:val="en-US"/>
        </w:rPr>
        <w:t>docs</w:t>
      </w:r>
    </w:p>
    <w:p w:rsidR="000F12C4" w:rsidRDefault="000F12C4" w:rsidP="000F12C4">
      <w:r>
        <w:t>Папка с документацией и презентациями.</w:t>
      </w:r>
    </w:p>
    <w:p w:rsidR="000F12C4" w:rsidRPr="002451C3" w:rsidRDefault="000F12C4" w:rsidP="000F12C4">
      <w:pPr>
        <w:pStyle w:val="2"/>
      </w:pPr>
      <w:r>
        <w:rPr>
          <w:lang w:val="en-US"/>
        </w:rPr>
        <w:t>Kernel</w:t>
      </w:r>
      <w:r w:rsidRPr="002451C3">
        <w:t>.</w:t>
      </w:r>
      <w:r>
        <w:rPr>
          <w:lang w:val="en-US"/>
        </w:rPr>
        <w:t>c</w:t>
      </w:r>
    </w:p>
    <w:p w:rsidR="000F12C4" w:rsidRDefault="000F12C4" w:rsidP="000F12C4">
      <w:r>
        <w:t>Файл ядра операционной системы.</w:t>
      </w:r>
    </w:p>
    <w:p w:rsidR="000F12C4" w:rsidRDefault="000F12C4" w:rsidP="000F12C4">
      <w:r>
        <w:t>Написан на языке Си. Является неотъемлемой частью любой операционной системы. Может иметь другое название или язык в других системах.</w:t>
      </w:r>
    </w:p>
    <w:p w:rsidR="00FE6507" w:rsidRPr="006B292B" w:rsidRDefault="006B292B" w:rsidP="00FE6507">
      <w:pPr>
        <w:pStyle w:val="2"/>
      </w:pPr>
      <w:r>
        <w:rPr>
          <w:noProof/>
        </w:rPr>
        <w:lastRenderedPageBreak/>
        <mc:AlternateContent>
          <mc:Choice Requires="wpg">
            <w:drawing>
              <wp:anchor distT="0" distB="0" distL="182880" distR="182880" simplePos="0" relativeHeight="251678720" behindDoc="0" locked="0" layoutInCell="1" allowOverlap="1" wp14:anchorId="1401576C" wp14:editId="12837911">
                <wp:simplePos x="0" y="0"/>
                <wp:positionH relativeFrom="margin">
                  <wp:posOffset>4467225</wp:posOffset>
                </wp:positionH>
                <wp:positionV relativeFrom="margin">
                  <wp:posOffset>-227330</wp:posOffset>
                </wp:positionV>
                <wp:extent cx="2048510" cy="9121140"/>
                <wp:effectExtent l="0" t="0" r="7620" b="0"/>
                <wp:wrapSquare wrapText="bothSides"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140"/>
                          <a:chOff x="0" y="0"/>
                          <a:chExt cx="2048510" cy="9121269"/>
                        </a:xfrm>
                      </wpg:grpSpPr>
                      <wps:wsp>
                        <wps:cNvPr id="19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Надпись 14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75560"/>
                            <a:ext cx="1965639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92B" w:rsidRDefault="006B292B" w:rsidP="006B292B">
                              <w:pPr>
                                <w:pStyle w:val="a5"/>
                                <w:rPr>
                                  <w:color w:val="C8C8B1" w:themeColor="background2"/>
                                </w:rPr>
                              </w:pPr>
                              <w:r>
                                <w:rPr>
                                  <w:color w:val="C8C8B1" w:themeColor="background2"/>
                                </w:rPr>
                                <w:t>Дополнительно</w:t>
                              </w:r>
                            </w:p>
                            <w:p w:rsidR="006B292B" w:rsidRPr="002451C3" w:rsidRDefault="002451C3" w:rsidP="006B292B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Ассемблер 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GAS</w:t>
                              </w:r>
                              <w:r w:rsidRPr="002451C3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поставляется с</w:t>
                              </w:r>
                              <w:r w:rsidRPr="002451C3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кросс-компилятором 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i</w:t>
                              </w:r>
                              <w:r w:rsidRPr="002451C3">
                                <w:rPr>
                                  <w:color w:val="FFFFFF" w:themeColor="background1"/>
                                </w:rPr>
                                <w:t>686-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elf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1401576C" id="Группа 18" o:spid="_x0000_s1031" style="position:absolute;margin-left:351.75pt;margin-top:-17.9pt;width:161.3pt;height:718.2pt;z-index:251678720;mso-width-percent:320;mso-height-percent:1050;mso-wrap-distance-left:14.4pt;mso-wrap-distance-right:14.4pt;mso-position-horizontal-relative:margin;mso-position-vertical-relative:margin;mso-width-percent:320;mso-height-percent:1050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">
                <v:rect id="Прямоугольник 18" o:spid="_x0000_s1032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" fillcolor="#d1282e [3215]" stroked="f"/>
                <v:rect id="Прямоугольник 17" o:spid="_x0000_s1033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" fillcolor="black [3213]" stroked="f"/>
                <v:shape id="Надпись 14" o:spid="_x0000_s1034" type="#_x0000_t202" style="position:absolute;left:95;top:2755;width:1965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" filled="f" fillcolor="white [3212]" stroked="f">
                  <v:textbox>
                    <w:txbxContent>
                      <w:p w:rsidR="006B292B" w:rsidRDefault="006B292B" w:rsidP="006B292B">
                        <w:pPr>
                          <w:pStyle w:val="a5"/>
                          <w:rPr>
                            <w:color w:val="C8C8B1" w:themeColor="background2"/>
                          </w:rPr>
                        </w:pPr>
                        <w:r>
                          <w:rPr>
                            <w:color w:val="C8C8B1" w:themeColor="background2"/>
                          </w:rPr>
                          <w:t>Дополнительно</w:t>
                        </w:r>
                      </w:p>
                      <w:p w:rsidR="006B292B" w:rsidRPr="002451C3" w:rsidRDefault="002451C3" w:rsidP="006B292B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Ассемблер 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>GAS</w:t>
                        </w:r>
                        <w:r w:rsidRPr="002451C3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поставляется с</w:t>
                        </w:r>
                        <w:r w:rsidRPr="002451C3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 xml:space="preserve">кросс-компилятором 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>i</w:t>
                        </w:r>
                        <w:r w:rsidRPr="002451C3">
                          <w:rPr>
                            <w:color w:val="FFFFFF" w:themeColor="background1"/>
                          </w:rPr>
                          <w:t>686-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>elf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E6507">
        <w:rPr>
          <w:lang w:val="en-US"/>
        </w:rPr>
        <w:t>Linker</w:t>
      </w:r>
      <w:r w:rsidR="00FE6507" w:rsidRPr="006B292B">
        <w:t>.</w:t>
      </w:r>
      <w:r w:rsidR="00FE6507">
        <w:rPr>
          <w:lang w:val="en-US"/>
        </w:rPr>
        <w:t>ld</w:t>
      </w:r>
    </w:p>
    <w:p w:rsidR="00FE6507" w:rsidRDefault="00783974" w:rsidP="00FE6507">
      <w:r>
        <w:t>Файл конфигурации линковки,</w:t>
      </w:r>
      <w:r w:rsidR="00FE6507">
        <w:t xml:space="preserve"> </w:t>
      </w:r>
      <w:r w:rsidR="007C20CE">
        <w:t>требуемый компилятору для правильной сборки.</w:t>
      </w:r>
    </w:p>
    <w:p w:rsidR="007C20CE" w:rsidRPr="002451C3" w:rsidRDefault="006B292B" w:rsidP="006B292B">
      <w:pPr>
        <w:pStyle w:val="2"/>
      </w:pPr>
      <w:r>
        <w:rPr>
          <w:lang w:val="en-US"/>
        </w:rPr>
        <w:t>Start</w:t>
      </w:r>
      <w:r w:rsidRPr="002451C3">
        <w:t>.</w:t>
      </w:r>
      <w:r>
        <w:rPr>
          <w:lang w:val="en-US"/>
        </w:rPr>
        <w:t>s</w:t>
      </w:r>
    </w:p>
    <w:p w:rsidR="006B292B" w:rsidRDefault="00C046BE" w:rsidP="006B292B">
      <w:r>
        <w:t xml:space="preserve">Мульти-загрузочный файл конфигурации ядра. Требуется для правильного запуска ядра и в последующем сборки </w:t>
      </w:r>
      <w:r>
        <w:rPr>
          <w:lang w:val="en-US"/>
        </w:rPr>
        <w:t>ISO</w:t>
      </w:r>
      <w:r w:rsidRPr="00C046BE">
        <w:t xml:space="preserve"> </w:t>
      </w:r>
      <w:r>
        <w:t>образа диска.</w:t>
      </w:r>
    </w:p>
    <w:p w:rsidR="00A8590A" w:rsidRPr="00A8590A" w:rsidRDefault="00A8590A" w:rsidP="006B292B">
      <w:r>
        <w:t xml:space="preserve">Написан на ассемблере </w:t>
      </w:r>
      <w:r>
        <w:rPr>
          <w:lang w:val="en-US"/>
        </w:rPr>
        <w:t>GAS.</w:t>
      </w:r>
    </w:p>
    <w:sectPr w:rsidR="00A8590A" w:rsidRPr="00A8590A">
      <w:footerReference w:type="default" r:id="rId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01A" w:rsidRDefault="0071001A">
      <w:pPr>
        <w:spacing w:after="0" w:line="240" w:lineRule="auto"/>
      </w:pPr>
      <w:r>
        <w:separator/>
      </w:r>
    </w:p>
  </w:endnote>
  <w:endnote w:type="continuationSeparator" w:id="0">
    <w:p w:rsidR="0071001A" w:rsidRDefault="0071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E2E" w:rsidRDefault="00BA751A">
    <w:pPr>
      <w:pStyle w:val="af9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1E2E" w:rsidRDefault="00D01E2E">
                          <w:pPr>
                            <w:pStyle w:val="a9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35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" filled="f" stroked="f">
              <v:textbox style="mso-fit-shape-to-text:t" inset=",0,,0">
                <w:txbxContent>
                  <w:p w:rsidR="00D01E2E" w:rsidRDefault="00D01E2E">
                    <w:pPr>
                      <w:pStyle w:val="a9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1E2E" w:rsidRDefault="00BA751A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6" o:spid="_x0000_s1036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" filled="f" stroked="f">
              <v:textbox style="layout-flow:vertical">
                <w:txbxContent>
                  <w:p w:rsidR="00D01E2E" w:rsidRDefault="00BA751A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2623E6D" id="Прямоуголь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47563B1" id="Прямоуголь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XavAIAAEQ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22E8AAA" id="Прямоуголь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01A" w:rsidRDefault="0071001A">
      <w:pPr>
        <w:spacing w:after="0" w:line="240" w:lineRule="auto"/>
      </w:pPr>
      <w:r>
        <w:separator/>
      </w:r>
    </w:p>
  </w:footnote>
  <w:footnote w:type="continuationSeparator" w:id="0">
    <w:p w:rsidR="0071001A" w:rsidRDefault="00710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8B"/>
    <w:rsid w:val="000F12C4"/>
    <w:rsid w:val="00231034"/>
    <w:rsid w:val="002451C3"/>
    <w:rsid w:val="00270CCD"/>
    <w:rsid w:val="0040168B"/>
    <w:rsid w:val="00490A1A"/>
    <w:rsid w:val="00632606"/>
    <w:rsid w:val="006B292B"/>
    <w:rsid w:val="0071001A"/>
    <w:rsid w:val="00783974"/>
    <w:rsid w:val="007C20CE"/>
    <w:rsid w:val="00917CFF"/>
    <w:rsid w:val="00A8590A"/>
    <w:rsid w:val="00AA6251"/>
    <w:rsid w:val="00BA751A"/>
    <w:rsid w:val="00C046BE"/>
    <w:rsid w:val="00D01E2E"/>
    <w:rsid w:val="00FE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70A49"/>
  <w15:docId w15:val="{879AF6E4-BBA6-410A-81AC-0A1FB108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034"/>
  </w:style>
  <w:style w:type="paragraph" w:styleId="1">
    <w:name w:val="heading 1"/>
    <w:basedOn w:val="a"/>
    <w:next w:val="a"/>
    <w:link w:val="10"/>
    <w:uiPriority w:val="9"/>
    <w:qFormat/>
    <w:rsid w:val="0040168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8E63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16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08E63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6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8E63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6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4B392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6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4B392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6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4B392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6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4B392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6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4B392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6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4B392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68B"/>
    <w:rPr>
      <w:rFonts w:asciiTheme="majorHAnsi" w:eastAsiaTheme="majorEastAsia" w:hAnsiTheme="majorHAnsi" w:cstheme="majorBidi"/>
      <w:color w:val="908E63" w:themeColor="accent6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168B"/>
    <w:rPr>
      <w:rFonts w:asciiTheme="majorHAnsi" w:eastAsiaTheme="majorEastAsia" w:hAnsiTheme="majorHAnsi" w:cstheme="majorBidi"/>
      <w:color w:val="908E63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0168B"/>
    <w:rPr>
      <w:rFonts w:asciiTheme="majorHAnsi" w:eastAsiaTheme="majorEastAsia" w:hAnsiTheme="majorHAnsi" w:cstheme="majorBidi"/>
      <w:color w:val="908E63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0168B"/>
    <w:rPr>
      <w:rFonts w:asciiTheme="majorHAnsi" w:eastAsiaTheme="majorEastAsia" w:hAnsiTheme="majorHAnsi" w:cstheme="majorBidi"/>
      <w:color w:val="B4B392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40168B"/>
    <w:rPr>
      <w:rFonts w:asciiTheme="majorHAnsi" w:eastAsiaTheme="majorEastAsia" w:hAnsiTheme="majorHAnsi" w:cstheme="majorBidi"/>
      <w:i/>
      <w:iCs/>
      <w:color w:val="B4B392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40168B"/>
    <w:rPr>
      <w:rFonts w:asciiTheme="majorHAnsi" w:eastAsiaTheme="majorEastAsia" w:hAnsiTheme="majorHAnsi" w:cstheme="majorBidi"/>
      <w:color w:val="B4B392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40168B"/>
    <w:rPr>
      <w:rFonts w:asciiTheme="majorHAnsi" w:eastAsiaTheme="majorEastAsia" w:hAnsiTheme="majorHAnsi" w:cstheme="majorBidi"/>
      <w:b/>
      <w:bCs/>
      <w:color w:val="B4B392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40168B"/>
    <w:rPr>
      <w:rFonts w:asciiTheme="majorHAnsi" w:eastAsiaTheme="majorEastAsia" w:hAnsiTheme="majorHAnsi" w:cstheme="majorBidi"/>
      <w:b/>
      <w:bCs/>
      <w:i/>
      <w:iCs/>
      <w:color w:val="B4B392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168B"/>
    <w:rPr>
      <w:rFonts w:asciiTheme="majorHAnsi" w:eastAsiaTheme="majorEastAsia" w:hAnsiTheme="majorHAnsi" w:cstheme="majorBidi"/>
      <w:i/>
      <w:iCs/>
      <w:color w:val="B4B392" w:themeColor="accent6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40168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a4">
    <w:name w:val="Название"/>
    <w:basedOn w:val="a"/>
    <w:next w:val="a"/>
    <w:link w:val="TitleChar"/>
    <w:uiPriority w:val="10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4016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40168B"/>
    <w:rPr>
      <w:rFonts w:asciiTheme="majorHAnsi" w:eastAsiaTheme="majorEastAsia" w:hAnsiTheme="majorHAnsi" w:cstheme="majorBidi"/>
      <w:sz w:val="30"/>
      <w:szCs w:val="30"/>
    </w:rPr>
  </w:style>
  <w:style w:type="character" w:styleId="a7">
    <w:name w:val="Strong"/>
    <w:basedOn w:val="a0"/>
    <w:uiPriority w:val="22"/>
    <w:qFormat/>
    <w:rsid w:val="0040168B"/>
    <w:rPr>
      <w:b/>
      <w:bCs/>
    </w:rPr>
  </w:style>
  <w:style w:type="character" w:styleId="a8">
    <w:name w:val="Emphasis"/>
    <w:basedOn w:val="a0"/>
    <w:uiPriority w:val="20"/>
    <w:qFormat/>
    <w:rsid w:val="0040168B"/>
    <w:rPr>
      <w:i/>
      <w:iCs/>
      <w:color w:val="B4B392" w:themeColor="accent6"/>
    </w:rPr>
  </w:style>
  <w:style w:type="paragraph" w:styleId="a9">
    <w:name w:val="No Spacing"/>
    <w:link w:val="aa"/>
    <w:uiPriority w:val="1"/>
    <w:qFormat/>
    <w:rsid w:val="0040168B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0168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2">
    <w:name w:val="Цитата 2 Знак"/>
    <w:basedOn w:val="a0"/>
    <w:link w:val="21"/>
    <w:uiPriority w:val="29"/>
    <w:rsid w:val="0040168B"/>
    <w:rPr>
      <w:i/>
      <w:iCs/>
      <w:color w:val="262626" w:themeColor="text1" w:themeTint="D9"/>
    </w:rPr>
  </w:style>
  <w:style w:type="paragraph" w:styleId="ac">
    <w:name w:val="Intense Quote"/>
    <w:basedOn w:val="a"/>
    <w:next w:val="a"/>
    <w:link w:val="ad"/>
    <w:uiPriority w:val="30"/>
    <w:qFormat/>
    <w:rsid w:val="0040168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4B392" w:themeColor="accent6"/>
      <w:sz w:val="32"/>
      <w:szCs w:val="32"/>
    </w:rPr>
  </w:style>
  <w:style w:type="character" w:customStyle="1" w:styleId="ad">
    <w:name w:val="Выделенная цитата Знак"/>
    <w:basedOn w:val="a0"/>
    <w:link w:val="ac"/>
    <w:uiPriority w:val="30"/>
    <w:rsid w:val="0040168B"/>
    <w:rPr>
      <w:rFonts w:asciiTheme="majorHAnsi" w:eastAsiaTheme="majorEastAsia" w:hAnsiTheme="majorHAnsi" w:cstheme="majorBidi"/>
      <w:i/>
      <w:iCs/>
      <w:color w:val="B4B392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40168B"/>
    <w:rPr>
      <w:i/>
      <w:iCs/>
    </w:rPr>
  </w:style>
  <w:style w:type="character" w:styleId="af">
    <w:name w:val="Intense Emphasis"/>
    <w:basedOn w:val="a0"/>
    <w:uiPriority w:val="21"/>
    <w:qFormat/>
    <w:rsid w:val="0040168B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40168B"/>
    <w:rPr>
      <w:smallCaps/>
      <w:color w:val="595959" w:themeColor="text1" w:themeTint="A6"/>
    </w:rPr>
  </w:style>
  <w:style w:type="character" w:styleId="af1">
    <w:name w:val="Intense Reference"/>
    <w:basedOn w:val="a0"/>
    <w:uiPriority w:val="32"/>
    <w:qFormat/>
    <w:rsid w:val="0040168B"/>
    <w:rPr>
      <w:b/>
      <w:bCs/>
      <w:smallCaps/>
      <w:color w:val="B4B392" w:themeColor="accent6"/>
    </w:rPr>
  </w:style>
  <w:style w:type="character" w:styleId="af2">
    <w:name w:val="Book Title"/>
    <w:basedOn w:val="a0"/>
    <w:uiPriority w:val="33"/>
    <w:qFormat/>
    <w:rsid w:val="0040168B"/>
    <w:rPr>
      <w:b/>
      <w:bCs/>
      <w:caps w:val="0"/>
      <w:smallCaps/>
      <w:spacing w:val="7"/>
      <w:sz w:val="21"/>
      <w:szCs w:val="21"/>
    </w:rPr>
  </w:style>
  <w:style w:type="paragraph" w:styleId="af3">
    <w:name w:val="TOC Heading"/>
    <w:basedOn w:val="1"/>
    <w:next w:val="a"/>
    <w:uiPriority w:val="39"/>
    <w:semiHidden/>
    <w:unhideWhenUsed/>
    <w:qFormat/>
    <w:rsid w:val="0040168B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hAnsi="Tahoma" w:cs="Tahoma"/>
      <w:sz w:val="16"/>
      <w:szCs w:val="16"/>
    </w:rPr>
  </w:style>
  <w:style w:type="character" w:styleId="af6">
    <w:name w:val="Placeholder Text"/>
    <w:basedOn w:val="a0"/>
    <w:uiPriority w:val="99"/>
    <w:rPr>
      <w:color w:val="80808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paragraph" w:styleId="afb">
    <w:name w:val="Title"/>
    <w:basedOn w:val="a"/>
    <w:next w:val="a"/>
    <w:link w:val="afc"/>
    <w:uiPriority w:val="10"/>
    <w:qFormat/>
    <w:rsid w:val="004016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fc">
    <w:name w:val="Заголовок Знак"/>
    <w:basedOn w:val="a0"/>
    <w:link w:val="afb"/>
    <w:uiPriority w:val="10"/>
    <w:rsid w:val="0040168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afd">
    <w:name w:val="Hyperlink"/>
    <w:basedOn w:val="a0"/>
    <w:uiPriority w:val="99"/>
    <w:unhideWhenUsed/>
    <w:rsid w:val="00231034"/>
    <w:rPr>
      <w:color w:val="CC9900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231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eadme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9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25B41-6FD0-4ADE-818C-AC43EF551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27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Простейшая операционная система</vt:lpstr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проекте</dc:title>
  <dc:subject>С нуля на Си</dc:subject>
  <dc:creator>0Nera</dc:creator>
  <cp:lastModifiedBy>Арен Елчинян</cp:lastModifiedBy>
  <cp:revision>14</cp:revision>
  <dcterms:created xsi:type="dcterms:W3CDTF">2021-08-14T20:11:00Z</dcterms:created>
  <dcterms:modified xsi:type="dcterms:W3CDTF">2021-08-14T20:45:00Z</dcterms:modified>
</cp:coreProperties>
</file>